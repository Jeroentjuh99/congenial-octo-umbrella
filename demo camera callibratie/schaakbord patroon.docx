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05" w:rsidRPr="008C5D4E" w:rsidRDefault="006F5041">
      <w:pPr>
        <w:rPr>
          <w:szCs w:val="18"/>
        </w:rPr>
      </w:pPr>
      <w:r>
        <w:rPr>
          <w:noProof/>
          <w:szCs w:val="18"/>
          <w:lang w:val="en-US" w:eastAsia="en-US" w:bidi="ar-SA"/>
        </w:rPr>
        <w:drawing>
          <wp:inline distT="0" distB="0" distL="0" distR="0">
            <wp:extent cx="7750629" cy="5633261"/>
            <wp:effectExtent l="0" t="0" r="317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akbord patro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84" cy="56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605" w:rsidRPr="008C5D4E" w:rsidSect="006F5041"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41"/>
    <w:rsid w:val="00285605"/>
    <w:rsid w:val="006F5041"/>
    <w:rsid w:val="008C5D4E"/>
    <w:rsid w:val="00915305"/>
    <w:rsid w:val="00A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4D896-58E0-475C-9F23-BA9AE6E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C5D4E"/>
    <w:rPr>
      <w:rFonts w:ascii="Verdana" w:hAnsi="Verdana" w:cs="Mangal"/>
      <w:sz w:val="18"/>
      <w:szCs w:val="24"/>
      <w:lang w:val="nl-NL" w:eastAsia="nl-NL" w:bidi="ne-N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FCDC8D85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Avans Hogeschool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Oostindie</dc:creator>
  <cp:keywords/>
  <dc:description/>
  <cp:lastModifiedBy>Jan Oostindie</cp:lastModifiedBy>
  <cp:revision>2</cp:revision>
  <cp:lastPrinted>2015-03-09T15:53:00Z</cp:lastPrinted>
  <dcterms:created xsi:type="dcterms:W3CDTF">2015-03-09T15:52:00Z</dcterms:created>
  <dcterms:modified xsi:type="dcterms:W3CDTF">2015-03-09T15:55:00Z</dcterms:modified>
</cp:coreProperties>
</file>